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86F99" w14:textId="77777777" w:rsidR="00CC32B6" w:rsidRPr="00AE4482" w:rsidRDefault="00882856">
      <w:pPr>
        <w:pStyle w:val="Name"/>
        <w:rPr>
          <w:color w:val="auto"/>
        </w:rPr>
      </w:pPr>
      <w:r w:rsidRPr="00AE4482">
        <w:rPr>
          <w:color w:val="auto"/>
        </w:rPr>
        <w:t>Nicole apsche</w:t>
      </w:r>
    </w:p>
    <w:p w14:paraId="388E3E2A" w14:textId="77777777" w:rsidR="00882856" w:rsidRPr="00AE4482" w:rsidRDefault="00882856" w:rsidP="00882856">
      <w:pPr>
        <w:pStyle w:val="ContactInfo"/>
        <w:rPr>
          <w:color w:val="auto"/>
        </w:rPr>
      </w:pPr>
      <w:r w:rsidRPr="00AE4482">
        <w:rPr>
          <w:color w:val="auto"/>
        </w:rPr>
        <w:t xml:space="preserve">Philadelphia, PA | </w:t>
      </w:r>
      <w:hyperlink r:id="rId7" w:history="1">
        <w:r w:rsidRPr="00AE4482">
          <w:rPr>
            <w:rStyle w:val="Hyperlink"/>
            <w:color w:val="auto"/>
          </w:rPr>
          <w:t>napsche@gmail.com</w:t>
        </w:r>
      </w:hyperlink>
      <w:r w:rsidRPr="00AE4482">
        <w:rPr>
          <w:color w:val="auto"/>
        </w:rPr>
        <w:t xml:space="preserve"> | 267-864-6938 |</w:t>
      </w:r>
    </w:p>
    <w:p w14:paraId="43F39538" w14:textId="77777777" w:rsidR="00882856" w:rsidRPr="00AE4482" w:rsidRDefault="00882856" w:rsidP="00882856">
      <w:pPr>
        <w:pStyle w:val="ContactInfo"/>
        <w:rPr>
          <w:color w:val="auto"/>
        </w:rPr>
      </w:pPr>
      <w:r w:rsidRPr="00AE4482">
        <w:rPr>
          <w:color w:val="auto"/>
        </w:rPr>
        <w:t>Linkedin.com/in/nicole-apsche-9430a9194/ |</w:t>
      </w:r>
    </w:p>
    <w:p w14:paraId="72B05584" w14:textId="77777777" w:rsidR="00882856" w:rsidRPr="00AE4482" w:rsidRDefault="00882856" w:rsidP="00882856">
      <w:pPr>
        <w:pStyle w:val="ContactInfo"/>
        <w:rPr>
          <w:color w:val="auto"/>
        </w:rPr>
      </w:pPr>
      <w:r w:rsidRPr="00AE4482">
        <w:rPr>
          <w:color w:val="auto"/>
        </w:rPr>
        <w:t>Github.com/napsche</w:t>
      </w:r>
    </w:p>
    <w:p w14:paraId="71CD906D" w14:textId="77777777" w:rsidR="00882856" w:rsidRPr="00AE4482" w:rsidRDefault="00882856" w:rsidP="00882856">
      <w:pPr>
        <w:pStyle w:val="ContactInfo"/>
        <w:rPr>
          <w:color w:val="auto"/>
        </w:rPr>
      </w:pPr>
      <w:r w:rsidRPr="00AE4482">
        <w:rPr>
          <w:color w:val="auto"/>
        </w:rPr>
        <w:t>Napsche.github.io/Responsive-Portfolio/</w:t>
      </w:r>
    </w:p>
    <w:p w14:paraId="762A9FF4" w14:textId="77777777" w:rsidR="00CC32B6" w:rsidRPr="00AE4482" w:rsidRDefault="00882856">
      <w:pPr>
        <w:pStyle w:val="Heading1"/>
        <w:rPr>
          <w:color w:val="auto"/>
        </w:rPr>
      </w:pPr>
      <w:r w:rsidRPr="00AE4482">
        <w:rPr>
          <w:color w:val="auto"/>
        </w:rPr>
        <w:t>Summary</w:t>
      </w:r>
    </w:p>
    <w:p w14:paraId="5C47454E" w14:textId="77777777" w:rsidR="00882856" w:rsidRPr="00AE4482" w:rsidRDefault="00882856">
      <w:pPr>
        <w:spacing w:after="180"/>
        <w:rPr>
          <w:color w:val="auto"/>
        </w:rPr>
      </w:pPr>
      <w:r w:rsidRPr="00AE4482">
        <w:rPr>
          <w:color w:val="auto"/>
        </w:rPr>
        <w:t>Full-Stack Web Developer with a background in Neuroscience and work experience in Talent Acquisition. Dedicated to learning new skills and conquering the task at hand. Known for being reliable and hard working.</w:t>
      </w:r>
    </w:p>
    <w:p w14:paraId="353AB04E" w14:textId="77777777" w:rsidR="00882856" w:rsidRPr="00AE4482" w:rsidRDefault="00882856">
      <w:pPr>
        <w:spacing w:after="180"/>
        <w:rPr>
          <w:b/>
          <w:bCs/>
          <w:color w:val="auto"/>
          <w:sz w:val="26"/>
          <w:szCs w:val="26"/>
        </w:rPr>
      </w:pPr>
      <w:r w:rsidRPr="00AE4482">
        <w:rPr>
          <w:b/>
          <w:bCs/>
          <w:color w:val="auto"/>
          <w:sz w:val="26"/>
          <w:szCs w:val="26"/>
        </w:rPr>
        <w:t>Technical Skills</w:t>
      </w:r>
    </w:p>
    <w:p w14:paraId="278A7A8D" w14:textId="77777777" w:rsidR="004D31DC" w:rsidRDefault="00882856" w:rsidP="004D31DC">
      <w:pPr>
        <w:rPr>
          <w:color w:val="auto"/>
        </w:rPr>
      </w:pPr>
      <w:r w:rsidRPr="00AE4482">
        <w:rPr>
          <w:b/>
          <w:bCs/>
          <w:color w:val="auto"/>
        </w:rPr>
        <w:t xml:space="preserve">Languages: </w:t>
      </w:r>
      <w:r w:rsidR="004D31DC" w:rsidRPr="00AE4482">
        <w:rPr>
          <w:color w:val="auto"/>
        </w:rPr>
        <w:t xml:space="preserve">: Express.js, React.js, Node.js, JavaScript ES5/ES6, Handlebars.js, </w:t>
      </w:r>
      <w:proofErr w:type="spellStart"/>
      <w:r w:rsidR="004D31DC" w:rsidRPr="00AE4482">
        <w:rPr>
          <w:color w:val="auto"/>
        </w:rPr>
        <w:t>JQuery</w:t>
      </w:r>
      <w:proofErr w:type="spellEnd"/>
      <w:r w:rsidR="004D31DC" w:rsidRPr="00AE4482">
        <w:rPr>
          <w:color w:val="auto"/>
        </w:rPr>
        <w:t>, JSON, AJAX, HTML, CSS, Heroku, REST APIs, Twitter Bootstrap, Sequelize, Google Materialize</w:t>
      </w:r>
      <w:r w:rsidR="004D31DC" w:rsidRPr="00AE4482">
        <w:rPr>
          <w:rFonts w:ascii="MS Gothic" w:eastAsia="MS Gothic" w:hAnsi="MS Gothic" w:cs="MS Gothic" w:hint="eastAsia"/>
          <w:color w:val="auto"/>
        </w:rPr>
        <w:t> </w:t>
      </w:r>
      <w:r w:rsidRPr="00AE4482">
        <w:rPr>
          <w:b/>
          <w:bCs/>
          <w:color w:val="auto"/>
        </w:rPr>
        <w:br/>
        <w:t xml:space="preserve">Applications: </w:t>
      </w:r>
      <w:r w:rsidR="004D31DC" w:rsidRPr="00AE4482">
        <w:rPr>
          <w:color w:val="auto"/>
        </w:rPr>
        <w:t xml:space="preserve">MongoDB, MySQL, </w:t>
      </w:r>
      <w:proofErr w:type="spellStart"/>
      <w:r w:rsidR="004D31DC" w:rsidRPr="00AE4482">
        <w:rPr>
          <w:color w:val="auto"/>
        </w:rPr>
        <w:t>FireBase</w:t>
      </w:r>
      <w:proofErr w:type="spellEnd"/>
      <w:r w:rsidR="004D31DC" w:rsidRPr="00AE4482">
        <w:rPr>
          <w:rFonts w:ascii="MS Gothic" w:eastAsia="MS Gothic" w:hAnsi="MS Gothic" w:cs="MS Gothic" w:hint="eastAsia"/>
          <w:color w:val="auto"/>
        </w:rPr>
        <w:t> </w:t>
      </w:r>
      <w:r w:rsidR="004D31DC" w:rsidRPr="00AE4482">
        <w:rPr>
          <w:color w:val="auto"/>
        </w:rPr>
        <w:t>Miscellaneous: Windows, Git/</w:t>
      </w:r>
      <w:proofErr w:type="spellStart"/>
      <w:r w:rsidR="004D31DC" w:rsidRPr="00AE4482">
        <w:rPr>
          <w:color w:val="auto"/>
        </w:rPr>
        <w:t>Github</w:t>
      </w:r>
      <w:proofErr w:type="spellEnd"/>
      <w:r w:rsidR="004D31DC" w:rsidRPr="00AE4482">
        <w:rPr>
          <w:color w:val="auto"/>
        </w:rPr>
        <w:t>, Google Suite, Microsoft Suite</w:t>
      </w:r>
    </w:p>
    <w:p w14:paraId="068C4160" w14:textId="77777777" w:rsidR="00882856" w:rsidRPr="00AE4482" w:rsidRDefault="00882856">
      <w:pPr>
        <w:spacing w:after="180"/>
        <w:rPr>
          <w:color w:val="auto"/>
        </w:rPr>
      </w:pPr>
    </w:p>
    <w:p w14:paraId="4DB4C4A9" w14:textId="77777777" w:rsidR="00882856" w:rsidRPr="00AE4482" w:rsidRDefault="00882856">
      <w:pPr>
        <w:spacing w:after="180"/>
        <w:rPr>
          <w:b/>
          <w:bCs/>
          <w:color w:val="auto"/>
          <w:sz w:val="26"/>
          <w:szCs w:val="26"/>
        </w:rPr>
      </w:pPr>
      <w:r w:rsidRPr="00AE4482">
        <w:rPr>
          <w:b/>
          <w:bCs/>
          <w:color w:val="auto"/>
          <w:sz w:val="26"/>
          <w:szCs w:val="26"/>
        </w:rPr>
        <w:t>Projects</w:t>
      </w:r>
    </w:p>
    <w:p w14:paraId="2AE9577F" w14:textId="77777777" w:rsidR="00882856" w:rsidRPr="00AE4482" w:rsidRDefault="00882856" w:rsidP="00882856">
      <w:pPr>
        <w:rPr>
          <w:color w:val="auto"/>
        </w:rPr>
      </w:pPr>
      <w:r w:rsidRPr="00AE4482">
        <w:rPr>
          <w:b/>
          <w:bCs/>
          <w:color w:val="auto"/>
        </w:rPr>
        <w:t xml:space="preserve">My TranSIT | </w:t>
      </w:r>
      <w:hyperlink r:id="rId8" w:history="1">
        <w:r w:rsidRPr="00AE4482">
          <w:rPr>
            <w:rStyle w:val="Hyperlink"/>
            <w:b/>
            <w:bCs/>
            <w:color w:val="auto"/>
          </w:rPr>
          <w:t>https://github.com/DominiqueGriffith/Project-1</w:t>
        </w:r>
      </w:hyperlink>
      <w:r w:rsidRPr="00AE4482">
        <w:rPr>
          <w:b/>
          <w:bCs/>
          <w:color w:val="auto"/>
        </w:rPr>
        <w:t xml:space="preserve"> | https://dominiquegriffith.github.io/Project-1/</w:t>
      </w:r>
    </w:p>
    <w:p w14:paraId="54CE5D48" w14:textId="77777777" w:rsidR="004D31DC" w:rsidRPr="004D31DC" w:rsidRDefault="004D31DC" w:rsidP="004D31DC">
      <w:pPr>
        <w:pStyle w:val="ListParagraph"/>
        <w:numPr>
          <w:ilvl w:val="0"/>
          <w:numId w:val="14"/>
        </w:numPr>
        <w:rPr>
          <w:rFonts w:ascii="MS Gothic" w:eastAsia="MS Gothic" w:hAnsi="MS Gothic" w:cs="MS Gothic"/>
          <w:color w:val="auto"/>
        </w:rPr>
      </w:pPr>
      <w:r>
        <w:rPr>
          <w:color w:val="auto"/>
        </w:rPr>
        <w:t xml:space="preserve">My </w:t>
      </w:r>
      <w:r w:rsidRPr="004D31DC">
        <w:rPr>
          <w:color w:val="auto"/>
        </w:rPr>
        <w:t>TranSIT is a full stack application that helps users plan trips in any location and help them find the best route to ensure they are on time.</w:t>
      </w:r>
      <w:r w:rsidRPr="004D31DC">
        <w:rPr>
          <w:rFonts w:ascii="MS Gothic" w:eastAsia="MS Gothic" w:hAnsi="MS Gothic" w:cs="MS Gothic" w:hint="eastAsia"/>
          <w:color w:val="auto"/>
        </w:rPr>
        <w:t> </w:t>
      </w:r>
    </w:p>
    <w:p w14:paraId="0BDD6B33" w14:textId="77777777" w:rsidR="004D31DC" w:rsidRPr="004D31DC" w:rsidRDefault="004D31DC" w:rsidP="004D31DC">
      <w:pPr>
        <w:pStyle w:val="ListParagraph"/>
        <w:numPr>
          <w:ilvl w:val="0"/>
          <w:numId w:val="14"/>
        </w:numPr>
        <w:rPr>
          <w:color w:val="auto"/>
        </w:rPr>
      </w:pPr>
      <w:r w:rsidRPr="004D31DC">
        <w:rPr>
          <w:color w:val="auto"/>
        </w:rPr>
        <w:t>Responsible for building out the backend database for user search data</w:t>
      </w:r>
      <w:r>
        <w:rPr>
          <w:color w:val="auto"/>
        </w:rPr>
        <w:t>. U</w:t>
      </w:r>
      <w:r w:rsidRPr="004D31DC">
        <w:rPr>
          <w:color w:val="auto"/>
        </w:rPr>
        <w:t xml:space="preserve">tilized </w:t>
      </w:r>
      <w:r>
        <w:rPr>
          <w:color w:val="auto"/>
        </w:rPr>
        <w:t xml:space="preserve">the </w:t>
      </w:r>
      <w:r w:rsidRPr="004D31DC">
        <w:rPr>
          <w:color w:val="auto"/>
        </w:rPr>
        <w:t xml:space="preserve">Google Maps API to </w:t>
      </w:r>
      <w:r>
        <w:rPr>
          <w:color w:val="auto"/>
        </w:rPr>
        <w:t>plan a route for the user’s travel and display the fastest route on a map along with step-by-step directions to the user.</w:t>
      </w:r>
    </w:p>
    <w:p w14:paraId="4866476A" w14:textId="77777777" w:rsidR="00882856" w:rsidRPr="00AE4482" w:rsidRDefault="00882856" w:rsidP="00882856">
      <w:pPr>
        <w:pStyle w:val="ListParagraph"/>
        <w:numPr>
          <w:ilvl w:val="0"/>
          <w:numId w:val="14"/>
        </w:numPr>
        <w:spacing w:after="180"/>
        <w:rPr>
          <w:b/>
          <w:bCs/>
          <w:color w:val="auto"/>
        </w:rPr>
      </w:pPr>
      <w:r w:rsidRPr="00AE4482">
        <w:rPr>
          <w:color w:val="auto"/>
        </w:rPr>
        <w:t>Tools used: GitHub, Google Maps API, HTML, CSS, JavaScript, jQuery, Firebase, Bootstrap</w:t>
      </w:r>
    </w:p>
    <w:p w14:paraId="16CE76B7" w14:textId="77777777" w:rsidR="00882856" w:rsidRPr="00AE4482" w:rsidRDefault="00882856" w:rsidP="00882856">
      <w:pPr>
        <w:rPr>
          <w:b/>
          <w:bCs/>
          <w:color w:val="auto"/>
        </w:rPr>
      </w:pPr>
      <w:r w:rsidRPr="00AE4482">
        <w:rPr>
          <w:b/>
          <w:bCs/>
          <w:color w:val="auto"/>
        </w:rPr>
        <w:t xml:space="preserve">Git-A-Pet | </w:t>
      </w:r>
      <w:hyperlink r:id="rId9" w:history="1">
        <w:r w:rsidRPr="00AE4482">
          <w:rPr>
            <w:rStyle w:val="Hyperlink"/>
            <w:b/>
            <w:bCs/>
            <w:color w:val="auto"/>
          </w:rPr>
          <w:t>https://github.com/napsche/Project2</w:t>
        </w:r>
      </w:hyperlink>
      <w:r w:rsidRPr="00AE4482">
        <w:rPr>
          <w:b/>
          <w:bCs/>
          <w:color w:val="auto"/>
        </w:rPr>
        <w:t xml:space="preserve"> | </w:t>
      </w:r>
      <w:hyperlink r:id="rId10" w:history="1">
        <w:r w:rsidRPr="00AE4482">
          <w:rPr>
            <w:rStyle w:val="Hyperlink"/>
            <w:b/>
            <w:bCs/>
            <w:color w:val="auto"/>
          </w:rPr>
          <w:t>https://git-pet.herokuapp.com/</w:t>
        </w:r>
      </w:hyperlink>
    </w:p>
    <w:p w14:paraId="09AD0FB8" w14:textId="77777777" w:rsidR="004D31DC" w:rsidRPr="004D31DC" w:rsidRDefault="004D31DC" w:rsidP="00882856">
      <w:pPr>
        <w:pStyle w:val="ListParagraph"/>
        <w:numPr>
          <w:ilvl w:val="0"/>
          <w:numId w:val="15"/>
        </w:numPr>
        <w:rPr>
          <w:color w:val="auto"/>
        </w:rPr>
      </w:pPr>
      <w:r>
        <w:rPr>
          <w:color w:val="auto"/>
        </w:rPr>
        <w:t>Git-A-Pet</w:t>
      </w:r>
      <w:r w:rsidRPr="00AE4482">
        <w:rPr>
          <w:color w:val="auto"/>
        </w:rPr>
        <w:t xml:space="preserve"> is a</w:t>
      </w:r>
      <w:r>
        <w:rPr>
          <w:color w:val="auto"/>
        </w:rPr>
        <w:t xml:space="preserve"> full stack web</w:t>
      </w:r>
      <w:r w:rsidRPr="00AE4482">
        <w:rPr>
          <w:color w:val="auto"/>
        </w:rPr>
        <w:t xml:space="preserve"> application to easily search for pets for adoption based on search parameters anywhere across the US. Search results are then displayed to the user, with buttons linking to the outside adoption sites for more information.</w:t>
      </w:r>
      <w:r w:rsidRPr="00AE4482">
        <w:rPr>
          <w:rFonts w:ascii="MS Gothic" w:eastAsia="MS Gothic" w:hAnsi="MS Gothic" w:cs="MS Gothic" w:hint="eastAsia"/>
          <w:color w:val="auto"/>
        </w:rPr>
        <w:t> </w:t>
      </w:r>
    </w:p>
    <w:p w14:paraId="4F40B306" w14:textId="77777777" w:rsidR="00882856" w:rsidRPr="00AE4482" w:rsidRDefault="00882856" w:rsidP="00882856">
      <w:pPr>
        <w:pStyle w:val="ListParagraph"/>
        <w:numPr>
          <w:ilvl w:val="0"/>
          <w:numId w:val="15"/>
        </w:numPr>
        <w:rPr>
          <w:color w:val="auto"/>
        </w:rPr>
      </w:pPr>
      <w:r w:rsidRPr="00AE4482">
        <w:rPr>
          <w:color w:val="auto"/>
        </w:rPr>
        <w:t xml:space="preserve">Even though boiler plate code was provided, our team opted to build our application from scratch to enhance our understanding of the project. We worked together on all aspects of the project, finishing the front-end user interface within the first two days. We </w:t>
      </w:r>
      <w:r w:rsidRPr="00AE4482">
        <w:rPr>
          <w:color w:val="auto"/>
        </w:rPr>
        <w:lastRenderedPageBreak/>
        <w:t xml:space="preserve">worked as a team to work through every obstacle we encountered on the back end. We learned how to encrypt passwords in the database using PassportJS. </w:t>
      </w:r>
    </w:p>
    <w:p w14:paraId="0020DB54" w14:textId="77777777" w:rsidR="00882856" w:rsidRPr="00AE4482" w:rsidRDefault="00882856" w:rsidP="00882856">
      <w:pPr>
        <w:pStyle w:val="ListParagraph"/>
        <w:numPr>
          <w:ilvl w:val="0"/>
          <w:numId w:val="15"/>
        </w:numPr>
        <w:rPr>
          <w:color w:val="auto"/>
        </w:rPr>
      </w:pPr>
      <w:r w:rsidRPr="00AE4482">
        <w:rPr>
          <w:color w:val="auto"/>
        </w:rPr>
        <w:t xml:space="preserve">Tools used: GitHub, PetFinder API, HTML, CSS, JavaScript, jQuery, Bootstrap, Express and Node Web Server, Sequelize, MySQL, Heroku, PassportJS </w:t>
      </w:r>
    </w:p>
    <w:p w14:paraId="078AD972" w14:textId="77777777" w:rsidR="00CC32B6" w:rsidRPr="00AE4482" w:rsidRDefault="00B51A07">
      <w:pPr>
        <w:pStyle w:val="Heading1"/>
        <w:rPr>
          <w:color w:val="auto"/>
        </w:rPr>
      </w:pPr>
      <w:sdt>
        <w:sdtPr>
          <w:rPr>
            <w:color w:val="auto"/>
          </w:rPr>
          <w:id w:val="617349259"/>
          <w:placeholder>
            <w:docPart w:val="A34E5C6D17D318418199D1AD2A12759B"/>
          </w:placeholder>
          <w:temporary/>
          <w:showingPlcHdr/>
          <w15:appearance w15:val="hidden"/>
        </w:sdtPr>
        <w:sdtEndPr/>
        <w:sdtContent>
          <w:r w:rsidR="00FE7172" w:rsidRPr="00AE4482">
            <w:rPr>
              <w:color w:val="auto"/>
            </w:rPr>
            <w:t>Experience</w:t>
          </w:r>
        </w:sdtContent>
      </w:sdt>
    </w:p>
    <w:p w14:paraId="74C4992B" w14:textId="50DD12E9" w:rsidR="00CC32B6" w:rsidRPr="00A56F6E" w:rsidRDefault="00882856">
      <w:pPr>
        <w:pStyle w:val="Heading2"/>
        <w:rPr>
          <w:b w:val="0"/>
          <w:bCs/>
          <w:i w:val="0"/>
          <w:iCs/>
          <w:color w:val="auto"/>
          <w:sz w:val="22"/>
          <w:szCs w:val="22"/>
        </w:rPr>
      </w:pPr>
      <w:r w:rsidRPr="00AE4482">
        <w:rPr>
          <w:color w:val="auto"/>
        </w:rPr>
        <w:t>KGTiger</w:t>
      </w:r>
      <w:r w:rsidR="00A56F6E">
        <w:rPr>
          <w:color w:val="auto"/>
        </w:rPr>
        <w:t xml:space="preserve"> | </w:t>
      </w:r>
      <w:r w:rsidR="00A56F6E">
        <w:rPr>
          <w:b w:val="0"/>
          <w:bCs/>
          <w:i w:val="0"/>
          <w:iCs/>
          <w:color w:val="auto"/>
          <w:sz w:val="22"/>
          <w:szCs w:val="22"/>
        </w:rPr>
        <w:t>555 E. City Ave, Bala Cynwyd, PA</w:t>
      </w:r>
    </w:p>
    <w:p w14:paraId="3534FC06" w14:textId="77777777" w:rsidR="00CC32B6" w:rsidRPr="00AE4482" w:rsidRDefault="00882856">
      <w:pPr>
        <w:pStyle w:val="Heading3"/>
        <w:rPr>
          <w:color w:val="auto"/>
        </w:rPr>
      </w:pPr>
      <w:r w:rsidRPr="00AE4482">
        <w:rPr>
          <w:color w:val="auto"/>
        </w:rPr>
        <w:t>Account Executive | September 2019-Present</w:t>
      </w:r>
    </w:p>
    <w:p w14:paraId="666ADD6E" w14:textId="57A90E9E" w:rsidR="00D64713" w:rsidRDefault="00882856" w:rsidP="00D64713">
      <w:pPr>
        <w:pStyle w:val="ListParagraph"/>
        <w:numPr>
          <w:ilvl w:val="0"/>
          <w:numId w:val="16"/>
        </w:numPr>
        <w:rPr>
          <w:color w:val="auto"/>
        </w:rPr>
      </w:pPr>
      <w:r w:rsidRPr="00D64713">
        <w:rPr>
          <w:color w:val="auto"/>
        </w:rPr>
        <w:t xml:space="preserve">Hired as a full cycle recruiter and was promoted to Account Executive in November 2019 </w:t>
      </w:r>
    </w:p>
    <w:p w14:paraId="0616BB62" w14:textId="2C6142E3" w:rsidR="00D64713" w:rsidRPr="00A92A74" w:rsidRDefault="00882856" w:rsidP="00A92A74">
      <w:pPr>
        <w:pStyle w:val="ListParagraph"/>
        <w:numPr>
          <w:ilvl w:val="0"/>
          <w:numId w:val="16"/>
        </w:numPr>
        <w:rPr>
          <w:color w:val="auto"/>
        </w:rPr>
      </w:pPr>
      <w:r w:rsidRPr="00D64713">
        <w:rPr>
          <w:color w:val="auto"/>
        </w:rPr>
        <w:t xml:space="preserve">Manage a team of </w:t>
      </w:r>
      <w:r w:rsidR="00532A5C">
        <w:rPr>
          <w:color w:val="auto"/>
        </w:rPr>
        <w:t>fourteen r</w:t>
      </w:r>
      <w:r w:rsidRPr="00D64713">
        <w:rPr>
          <w:color w:val="auto"/>
        </w:rPr>
        <w:t>ecruiters in India</w:t>
      </w:r>
      <w:r w:rsidR="00A92A74">
        <w:rPr>
          <w:color w:val="auto"/>
        </w:rPr>
        <w:t xml:space="preserve"> while overseeing the needs of ten accounts in different locations throughout the country</w:t>
      </w:r>
    </w:p>
    <w:p w14:paraId="1A885056" w14:textId="5E8D4454" w:rsidR="00D64713" w:rsidRDefault="00882856" w:rsidP="00D64713">
      <w:pPr>
        <w:pStyle w:val="ListParagraph"/>
        <w:numPr>
          <w:ilvl w:val="0"/>
          <w:numId w:val="16"/>
        </w:numPr>
        <w:rPr>
          <w:color w:val="auto"/>
        </w:rPr>
      </w:pPr>
      <w:r w:rsidRPr="00D64713">
        <w:rPr>
          <w:color w:val="auto"/>
        </w:rPr>
        <w:t xml:space="preserve">Act as a liaison between clients and the owners </w:t>
      </w:r>
      <w:r w:rsidR="005D6529">
        <w:rPr>
          <w:color w:val="auto"/>
        </w:rPr>
        <w:t xml:space="preserve">by preparing and sending invoices for accounts </w:t>
      </w:r>
    </w:p>
    <w:p w14:paraId="56CFDF99" w14:textId="0C7C7483" w:rsidR="00D64713" w:rsidRPr="005D6529" w:rsidRDefault="00E955D8" w:rsidP="005D6529">
      <w:pPr>
        <w:pStyle w:val="ListParagraph"/>
        <w:numPr>
          <w:ilvl w:val="0"/>
          <w:numId w:val="16"/>
        </w:numPr>
        <w:rPr>
          <w:color w:val="auto"/>
        </w:rPr>
      </w:pPr>
      <w:r>
        <w:rPr>
          <w:color w:val="auto"/>
        </w:rPr>
        <w:t>Collaborate</w:t>
      </w:r>
      <w:r w:rsidR="004D31DC" w:rsidRPr="00D64713">
        <w:rPr>
          <w:color w:val="auto"/>
        </w:rPr>
        <w:t xml:space="preserve"> with hiring managers to </w:t>
      </w:r>
      <w:r w:rsidR="009C4E48">
        <w:rPr>
          <w:color w:val="auto"/>
        </w:rPr>
        <w:t>r</w:t>
      </w:r>
      <w:r w:rsidRPr="00D64713">
        <w:rPr>
          <w:color w:val="auto"/>
        </w:rPr>
        <w:t>eview resumes and interview candidates</w:t>
      </w:r>
    </w:p>
    <w:p w14:paraId="4CB55502" w14:textId="7FC1D9A1" w:rsidR="00CC32B6" w:rsidRPr="00D64713" w:rsidRDefault="00882856" w:rsidP="00D64713">
      <w:pPr>
        <w:pStyle w:val="ListParagraph"/>
        <w:numPr>
          <w:ilvl w:val="0"/>
          <w:numId w:val="16"/>
        </w:numPr>
        <w:rPr>
          <w:color w:val="auto"/>
        </w:rPr>
      </w:pPr>
      <w:r w:rsidRPr="00D64713">
        <w:rPr>
          <w:color w:val="auto"/>
        </w:rPr>
        <w:t>Prospect new accounts and candidates</w:t>
      </w:r>
    </w:p>
    <w:p w14:paraId="638B1DF8" w14:textId="0E9DA99B" w:rsidR="00882856" w:rsidRPr="00775371" w:rsidRDefault="00882856">
      <w:pPr>
        <w:rPr>
          <w:color w:val="auto"/>
        </w:rPr>
      </w:pPr>
    </w:p>
    <w:p w14:paraId="6B0990AD" w14:textId="673126BA" w:rsidR="00882856" w:rsidRPr="00A56F6E" w:rsidRDefault="00882856">
      <w:pPr>
        <w:rPr>
          <w:color w:val="auto"/>
        </w:rPr>
      </w:pPr>
      <w:r w:rsidRPr="00AE4482">
        <w:rPr>
          <w:b/>
          <w:bCs/>
          <w:i/>
          <w:iCs/>
          <w:color w:val="auto"/>
          <w:sz w:val="26"/>
          <w:szCs w:val="26"/>
        </w:rPr>
        <w:t>Copabanana University City</w:t>
      </w:r>
      <w:r w:rsidR="00A56F6E">
        <w:rPr>
          <w:b/>
          <w:bCs/>
          <w:i/>
          <w:iCs/>
          <w:color w:val="auto"/>
          <w:sz w:val="26"/>
          <w:szCs w:val="26"/>
        </w:rPr>
        <w:t xml:space="preserve"> | </w:t>
      </w:r>
      <w:r w:rsidR="00A56F6E">
        <w:rPr>
          <w:color w:val="auto"/>
        </w:rPr>
        <w:t>4000 Spruce St, Philadelphia, PA</w:t>
      </w:r>
    </w:p>
    <w:p w14:paraId="69003807" w14:textId="1439D37C" w:rsidR="00882856" w:rsidRPr="00AE4482" w:rsidRDefault="00882856">
      <w:pPr>
        <w:rPr>
          <w:i/>
          <w:iCs/>
          <w:color w:val="auto"/>
        </w:rPr>
      </w:pPr>
      <w:r w:rsidRPr="00AE4482">
        <w:rPr>
          <w:i/>
          <w:iCs/>
          <w:color w:val="auto"/>
        </w:rPr>
        <w:t>Bartender | July 2014-</w:t>
      </w:r>
      <w:r w:rsidR="00680113">
        <w:rPr>
          <w:i/>
          <w:iCs/>
          <w:color w:val="auto"/>
        </w:rPr>
        <w:t>March</w:t>
      </w:r>
      <w:r w:rsidRPr="00AE4482">
        <w:rPr>
          <w:i/>
          <w:iCs/>
          <w:color w:val="auto"/>
        </w:rPr>
        <w:t>r 20</w:t>
      </w:r>
      <w:r w:rsidR="00680113">
        <w:rPr>
          <w:i/>
          <w:iCs/>
          <w:color w:val="auto"/>
        </w:rPr>
        <w:t>20</w:t>
      </w:r>
    </w:p>
    <w:p w14:paraId="4C34E7BC" w14:textId="58AE5B49" w:rsidR="00532A5C" w:rsidRDefault="00882856" w:rsidP="00532A5C">
      <w:pPr>
        <w:pStyle w:val="ListParagraph"/>
        <w:numPr>
          <w:ilvl w:val="0"/>
          <w:numId w:val="17"/>
        </w:numPr>
        <w:rPr>
          <w:color w:val="auto"/>
        </w:rPr>
      </w:pPr>
      <w:r w:rsidRPr="00532A5C">
        <w:rPr>
          <w:color w:val="auto"/>
        </w:rPr>
        <w:t>Learn</w:t>
      </w:r>
      <w:r w:rsidR="004D31DC" w:rsidRPr="00532A5C">
        <w:rPr>
          <w:color w:val="auto"/>
        </w:rPr>
        <w:t>ed excellent</w:t>
      </w:r>
      <w:r w:rsidRPr="00532A5C">
        <w:rPr>
          <w:color w:val="auto"/>
        </w:rPr>
        <w:t xml:space="preserve"> customer service </w:t>
      </w:r>
      <w:r w:rsidR="004D31DC" w:rsidRPr="00532A5C">
        <w:rPr>
          <w:color w:val="auto"/>
        </w:rPr>
        <w:t xml:space="preserve">and communication </w:t>
      </w:r>
      <w:r w:rsidRPr="00532A5C">
        <w:rPr>
          <w:color w:val="auto"/>
        </w:rPr>
        <w:t xml:space="preserve">skills </w:t>
      </w:r>
    </w:p>
    <w:p w14:paraId="4BD22A52" w14:textId="33F0F502" w:rsidR="00532A5C" w:rsidRDefault="00882856" w:rsidP="00532A5C">
      <w:pPr>
        <w:pStyle w:val="ListParagraph"/>
        <w:numPr>
          <w:ilvl w:val="0"/>
          <w:numId w:val="17"/>
        </w:numPr>
        <w:rPr>
          <w:color w:val="auto"/>
        </w:rPr>
      </w:pPr>
      <w:r w:rsidRPr="00532A5C">
        <w:rPr>
          <w:color w:val="auto"/>
        </w:rPr>
        <w:t xml:space="preserve">Worked as the lead bartender 5 days a week </w:t>
      </w:r>
    </w:p>
    <w:p w14:paraId="4872560F" w14:textId="3DF4205F" w:rsidR="00882856" w:rsidRPr="00532A5C" w:rsidRDefault="00882856" w:rsidP="00532A5C">
      <w:pPr>
        <w:pStyle w:val="ListParagraph"/>
        <w:numPr>
          <w:ilvl w:val="0"/>
          <w:numId w:val="17"/>
        </w:numPr>
        <w:rPr>
          <w:color w:val="auto"/>
        </w:rPr>
      </w:pPr>
      <w:r w:rsidRPr="00532A5C">
        <w:rPr>
          <w:color w:val="auto"/>
        </w:rPr>
        <w:t>Willing to jump in and perform any duties necessary to ensure a positive customer experience and</w:t>
      </w:r>
      <w:r w:rsidR="004D31DC" w:rsidRPr="00532A5C">
        <w:rPr>
          <w:color w:val="auto"/>
        </w:rPr>
        <w:t xml:space="preserve"> a positive </w:t>
      </w:r>
      <w:r w:rsidRPr="00532A5C">
        <w:rPr>
          <w:color w:val="auto"/>
        </w:rPr>
        <w:t xml:space="preserve">work environment </w:t>
      </w:r>
    </w:p>
    <w:p w14:paraId="655C5E68" w14:textId="77777777" w:rsidR="00882856" w:rsidRPr="00AE4482" w:rsidRDefault="00B51A07" w:rsidP="00882856">
      <w:pPr>
        <w:pStyle w:val="Heading1"/>
        <w:rPr>
          <w:color w:val="auto"/>
        </w:rPr>
      </w:pPr>
      <w:sdt>
        <w:sdtPr>
          <w:rPr>
            <w:color w:val="auto"/>
          </w:rPr>
          <w:id w:val="-1150367223"/>
          <w:placeholder>
            <w:docPart w:val="126DE9C7C156D647970F71789BEBAA63"/>
          </w:placeholder>
          <w:temporary/>
          <w:showingPlcHdr/>
          <w15:appearance w15:val="hidden"/>
        </w:sdtPr>
        <w:sdtEndPr/>
        <w:sdtContent>
          <w:r w:rsidR="00882856" w:rsidRPr="00AE4482">
            <w:rPr>
              <w:color w:val="auto"/>
            </w:rPr>
            <w:t>Education</w:t>
          </w:r>
        </w:sdtContent>
      </w:sdt>
    </w:p>
    <w:p w14:paraId="4B0E1ECC" w14:textId="77777777" w:rsidR="001476EA" w:rsidRDefault="001476EA" w:rsidP="001476EA">
      <w:pPr>
        <w:pStyle w:val="Heading2"/>
        <w:rPr>
          <w:color w:val="auto"/>
        </w:rPr>
      </w:pPr>
      <w:r>
        <w:rPr>
          <w:color w:val="auto"/>
        </w:rPr>
        <w:t>Certificate in Full Stack Web Development</w:t>
      </w:r>
      <w:r w:rsidRPr="00AE4482">
        <w:rPr>
          <w:color w:val="auto"/>
        </w:rPr>
        <w:t xml:space="preserve"> </w:t>
      </w:r>
    </w:p>
    <w:p w14:paraId="77C056E4" w14:textId="77777777" w:rsidR="001476EA" w:rsidRPr="00AE4482" w:rsidRDefault="001476EA" w:rsidP="001476EA">
      <w:pPr>
        <w:pStyle w:val="Heading2"/>
        <w:rPr>
          <w:color w:val="auto"/>
        </w:rPr>
      </w:pPr>
      <w:r w:rsidRPr="00AE4482">
        <w:rPr>
          <w:color w:val="auto"/>
        </w:rPr>
        <w:t xml:space="preserve">University of Pennsylvania </w:t>
      </w:r>
      <w:r>
        <w:rPr>
          <w:color w:val="auto"/>
        </w:rPr>
        <w:t xml:space="preserve">| March - October </w:t>
      </w:r>
      <w:r w:rsidRPr="00AE4482">
        <w:rPr>
          <w:color w:val="auto"/>
        </w:rPr>
        <w:t>2020</w:t>
      </w:r>
    </w:p>
    <w:p w14:paraId="28D2606A" w14:textId="77777777" w:rsidR="001476EA" w:rsidRPr="00AE4482" w:rsidRDefault="001476EA" w:rsidP="001476EA">
      <w:pPr>
        <w:pStyle w:val="Heading2"/>
        <w:rPr>
          <w:b w:val="0"/>
          <w:bCs/>
          <w:i w:val="0"/>
          <w:iCs/>
          <w:color w:val="auto"/>
          <w:sz w:val="22"/>
          <w:szCs w:val="22"/>
        </w:rPr>
      </w:pPr>
      <w:r w:rsidRPr="00AE4482">
        <w:rPr>
          <w:b w:val="0"/>
          <w:bCs/>
          <w:i w:val="0"/>
          <w:iCs/>
          <w:color w:val="auto"/>
          <w:sz w:val="22"/>
          <w:szCs w:val="22"/>
        </w:rPr>
        <w:t>A 24-week intensive program focused on gaining technical programming skills in HTML5, CSS3, JavaScript, jQuery, Bootstrap, Firebase, Node JS, MySQL, MongoDB, Express, Handlebars.js &amp; ReactJS</w:t>
      </w:r>
    </w:p>
    <w:p w14:paraId="1DBF32D7" w14:textId="77777777" w:rsidR="001476EA" w:rsidRDefault="001476EA" w:rsidP="00882856">
      <w:pPr>
        <w:pStyle w:val="Heading2"/>
        <w:rPr>
          <w:color w:val="auto"/>
        </w:rPr>
      </w:pPr>
    </w:p>
    <w:p w14:paraId="76B36D0C" w14:textId="4EA4A79E" w:rsidR="00905000" w:rsidRDefault="00882856" w:rsidP="00882856">
      <w:pPr>
        <w:pStyle w:val="Heading2"/>
        <w:rPr>
          <w:color w:val="auto"/>
        </w:rPr>
      </w:pPr>
      <w:r w:rsidRPr="00AE4482">
        <w:rPr>
          <w:color w:val="auto"/>
        </w:rPr>
        <w:t>B</w:t>
      </w:r>
      <w:r w:rsidR="00905000">
        <w:rPr>
          <w:color w:val="auto"/>
        </w:rPr>
        <w:t>achelor’s Degree</w:t>
      </w:r>
      <w:r w:rsidRPr="00AE4482">
        <w:rPr>
          <w:color w:val="auto"/>
        </w:rPr>
        <w:t xml:space="preserve"> in Neuroscience </w:t>
      </w:r>
    </w:p>
    <w:p w14:paraId="239E9745" w14:textId="222202F0" w:rsidR="00882856" w:rsidRPr="00AE4482" w:rsidRDefault="00882856" w:rsidP="00882856">
      <w:pPr>
        <w:pStyle w:val="Heading2"/>
        <w:rPr>
          <w:color w:val="auto"/>
        </w:rPr>
      </w:pPr>
      <w:r w:rsidRPr="00AE4482">
        <w:rPr>
          <w:color w:val="auto"/>
        </w:rPr>
        <w:t xml:space="preserve">Temple University </w:t>
      </w:r>
      <w:r w:rsidR="00905000">
        <w:rPr>
          <w:color w:val="auto"/>
        </w:rPr>
        <w:t>| 2012-</w:t>
      </w:r>
      <w:r w:rsidRPr="00AE4482">
        <w:rPr>
          <w:color w:val="auto"/>
        </w:rPr>
        <w:t>2016</w:t>
      </w:r>
    </w:p>
    <w:p w14:paraId="3F9731E2" w14:textId="2661744F" w:rsidR="00105B43" w:rsidRDefault="00105B43" w:rsidP="00882856">
      <w:pPr>
        <w:rPr>
          <w:color w:val="auto"/>
        </w:rPr>
      </w:pPr>
    </w:p>
    <w:p w14:paraId="0031F0A1" w14:textId="77777777" w:rsidR="00CC32B6" w:rsidRPr="00AE4482" w:rsidRDefault="00CC32B6">
      <w:pPr>
        <w:rPr>
          <w:color w:val="auto"/>
        </w:rPr>
      </w:pPr>
    </w:p>
    <w:p w14:paraId="16E8FD39" w14:textId="77777777" w:rsidR="00AE4482" w:rsidRPr="00AE4482" w:rsidRDefault="00AE4482">
      <w:pPr>
        <w:rPr>
          <w:color w:val="auto"/>
        </w:rPr>
      </w:pPr>
    </w:p>
    <w:sectPr w:rsidR="00AE4482" w:rsidRPr="00AE4482">
      <w:headerReference w:type="default" r:id="rId11"/>
      <w:footerReference w:type="default" r:id="rId12"/>
      <w:headerReference w:type="first" r:id="rId13"/>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55A10" w14:textId="77777777" w:rsidR="00B51A07" w:rsidRDefault="00B51A07">
      <w:pPr>
        <w:spacing w:after="0" w:line="240" w:lineRule="auto"/>
      </w:pPr>
      <w:r>
        <w:separator/>
      </w:r>
    </w:p>
  </w:endnote>
  <w:endnote w:type="continuationSeparator" w:id="0">
    <w:p w14:paraId="0BE602E3" w14:textId="77777777" w:rsidR="00B51A07" w:rsidRDefault="00B5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42BC6861" w14:textId="77777777" w:rsidR="00CC32B6" w:rsidRDefault="00FE717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9EC26" w14:textId="77777777" w:rsidR="00B51A07" w:rsidRDefault="00B51A07">
      <w:pPr>
        <w:spacing w:after="0" w:line="240" w:lineRule="auto"/>
      </w:pPr>
      <w:r>
        <w:separator/>
      </w:r>
    </w:p>
  </w:footnote>
  <w:footnote w:type="continuationSeparator" w:id="0">
    <w:p w14:paraId="73C3620C" w14:textId="77777777" w:rsidR="00B51A07" w:rsidRDefault="00B5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244E0" w14:textId="77777777" w:rsidR="00CC32B6" w:rsidRDefault="00FE7172">
    <w:pPr>
      <w:pStyle w:val="Header"/>
    </w:pPr>
    <w:r>
      <w:rPr>
        <w:noProof/>
        <w:lang w:eastAsia="en-US"/>
      </w:rPr>
      <mc:AlternateContent>
        <mc:Choice Requires="wpg">
          <w:drawing>
            <wp:anchor distT="0" distB="0" distL="114300" distR="114300" simplePos="0" relativeHeight="251661312" behindDoc="0" locked="0" layoutInCell="1" allowOverlap="1" wp14:anchorId="5864D199" wp14:editId="2EC9C1A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5BE3CB1"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E3C00" w14:textId="77777777" w:rsidR="00CC32B6" w:rsidRDefault="00FE7172">
    <w:pPr>
      <w:pStyle w:val="Header"/>
    </w:pPr>
    <w:r>
      <w:rPr>
        <w:noProof/>
        <w:lang w:eastAsia="en-US"/>
      </w:rPr>
      <mc:AlternateContent>
        <mc:Choice Requires="wpg">
          <w:drawing>
            <wp:anchor distT="0" distB="0" distL="114300" distR="114300" simplePos="0" relativeHeight="251663360" behindDoc="0" locked="0" layoutInCell="1" allowOverlap="1" wp14:anchorId="0D182E05" wp14:editId="73AA2851">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F87B85D"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AB540A"/>
    <w:multiLevelType w:val="multilevel"/>
    <w:tmpl w:val="948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47F03"/>
    <w:multiLevelType w:val="multilevel"/>
    <w:tmpl w:val="D11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A4EF4"/>
    <w:multiLevelType w:val="hybridMultilevel"/>
    <w:tmpl w:val="4C74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7614A"/>
    <w:multiLevelType w:val="multilevel"/>
    <w:tmpl w:val="452C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06E11"/>
    <w:multiLevelType w:val="hybridMultilevel"/>
    <w:tmpl w:val="9234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707ED"/>
    <w:multiLevelType w:val="hybridMultilevel"/>
    <w:tmpl w:val="797C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B7CA2"/>
    <w:multiLevelType w:val="hybridMultilevel"/>
    <w:tmpl w:val="2EF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56"/>
    <w:rsid w:val="00041B51"/>
    <w:rsid w:val="00105B43"/>
    <w:rsid w:val="001476EA"/>
    <w:rsid w:val="001C74D6"/>
    <w:rsid w:val="004D31DC"/>
    <w:rsid w:val="00532A5C"/>
    <w:rsid w:val="005D6529"/>
    <w:rsid w:val="00680113"/>
    <w:rsid w:val="00766E5D"/>
    <w:rsid w:val="00775371"/>
    <w:rsid w:val="0079062E"/>
    <w:rsid w:val="00882856"/>
    <w:rsid w:val="008871EE"/>
    <w:rsid w:val="00905000"/>
    <w:rsid w:val="009C4E48"/>
    <w:rsid w:val="00A56F6E"/>
    <w:rsid w:val="00A92A74"/>
    <w:rsid w:val="00AE4482"/>
    <w:rsid w:val="00B51A07"/>
    <w:rsid w:val="00CC32B6"/>
    <w:rsid w:val="00D64713"/>
    <w:rsid w:val="00D850AB"/>
    <w:rsid w:val="00E0014D"/>
    <w:rsid w:val="00E519E9"/>
    <w:rsid w:val="00E955D8"/>
    <w:rsid w:val="00FE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CF741"/>
  <w15:chartTrackingRefBased/>
  <w15:docId w15:val="{41926E93-A729-0845-9D3D-E2D390EF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882856"/>
    <w:rPr>
      <w:color w:val="3D859C" w:themeColor="hyperlink"/>
      <w:u w:val="single"/>
    </w:rPr>
  </w:style>
  <w:style w:type="character" w:styleId="UnresolvedMention">
    <w:name w:val="Unresolved Mention"/>
    <w:basedOn w:val="DefaultParagraphFont"/>
    <w:uiPriority w:val="99"/>
    <w:semiHidden/>
    <w:unhideWhenUsed/>
    <w:rsid w:val="00882856"/>
    <w:rPr>
      <w:color w:val="605E5C"/>
      <w:shd w:val="clear" w:color="auto" w:fill="E1DFDD"/>
    </w:rPr>
  </w:style>
  <w:style w:type="paragraph" w:styleId="NormalWeb">
    <w:name w:val="Normal (Web)"/>
    <w:basedOn w:val="Normal"/>
    <w:uiPriority w:val="99"/>
    <w:semiHidden/>
    <w:unhideWhenUsed/>
    <w:rsid w:val="0088285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tab-span">
    <w:name w:val="apple-tab-span"/>
    <w:basedOn w:val="DefaultParagraphFont"/>
    <w:rsid w:val="00882856"/>
  </w:style>
  <w:style w:type="character" w:styleId="FollowedHyperlink">
    <w:name w:val="FollowedHyperlink"/>
    <w:basedOn w:val="DefaultParagraphFont"/>
    <w:uiPriority w:val="99"/>
    <w:semiHidden/>
    <w:unhideWhenUsed/>
    <w:rsid w:val="0088285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1468">
      <w:bodyDiv w:val="1"/>
      <w:marLeft w:val="0"/>
      <w:marRight w:val="0"/>
      <w:marTop w:val="0"/>
      <w:marBottom w:val="0"/>
      <w:divBdr>
        <w:top w:val="none" w:sz="0" w:space="0" w:color="auto"/>
        <w:left w:val="none" w:sz="0" w:space="0" w:color="auto"/>
        <w:bottom w:val="none" w:sz="0" w:space="0" w:color="auto"/>
        <w:right w:val="none" w:sz="0" w:space="0" w:color="auto"/>
      </w:divBdr>
    </w:div>
    <w:div w:id="321470259">
      <w:bodyDiv w:val="1"/>
      <w:marLeft w:val="0"/>
      <w:marRight w:val="0"/>
      <w:marTop w:val="0"/>
      <w:marBottom w:val="0"/>
      <w:divBdr>
        <w:top w:val="none" w:sz="0" w:space="0" w:color="auto"/>
        <w:left w:val="none" w:sz="0" w:space="0" w:color="auto"/>
        <w:bottom w:val="none" w:sz="0" w:space="0" w:color="auto"/>
        <w:right w:val="none" w:sz="0" w:space="0" w:color="auto"/>
      </w:divBdr>
    </w:div>
    <w:div w:id="1079525557">
      <w:bodyDiv w:val="1"/>
      <w:marLeft w:val="0"/>
      <w:marRight w:val="0"/>
      <w:marTop w:val="0"/>
      <w:marBottom w:val="0"/>
      <w:divBdr>
        <w:top w:val="none" w:sz="0" w:space="0" w:color="auto"/>
        <w:left w:val="none" w:sz="0" w:space="0" w:color="auto"/>
        <w:bottom w:val="none" w:sz="0" w:space="0" w:color="auto"/>
        <w:right w:val="none" w:sz="0" w:space="0" w:color="auto"/>
      </w:divBdr>
    </w:div>
    <w:div w:id="1339232983">
      <w:bodyDiv w:val="1"/>
      <w:marLeft w:val="0"/>
      <w:marRight w:val="0"/>
      <w:marTop w:val="0"/>
      <w:marBottom w:val="0"/>
      <w:divBdr>
        <w:top w:val="none" w:sz="0" w:space="0" w:color="auto"/>
        <w:left w:val="none" w:sz="0" w:space="0" w:color="auto"/>
        <w:bottom w:val="none" w:sz="0" w:space="0" w:color="auto"/>
        <w:right w:val="none" w:sz="0" w:space="0" w:color="auto"/>
      </w:divBdr>
    </w:div>
    <w:div w:id="1584217946">
      <w:bodyDiv w:val="1"/>
      <w:marLeft w:val="0"/>
      <w:marRight w:val="0"/>
      <w:marTop w:val="0"/>
      <w:marBottom w:val="0"/>
      <w:divBdr>
        <w:top w:val="none" w:sz="0" w:space="0" w:color="auto"/>
        <w:left w:val="none" w:sz="0" w:space="0" w:color="auto"/>
        <w:bottom w:val="none" w:sz="0" w:space="0" w:color="auto"/>
        <w:right w:val="none" w:sz="0" w:space="0" w:color="auto"/>
      </w:divBdr>
    </w:div>
    <w:div w:id="1602570831">
      <w:bodyDiv w:val="1"/>
      <w:marLeft w:val="0"/>
      <w:marRight w:val="0"/>
      <w:marTop w:val="0"/>
      <w:marBottom w:val="0"/>
      <w:divBdr>
        <w:top w:val="none" w:sz="0" w:space="0" w:color="auto"/>
        <w:left w:val="none" w:sz="0" w:space="0" w:color="auto"/>
        <w:bottom w:val="none" w:sz="0" w:space="0" w:color="auto"/>
        <w:right w:val="none" w:sz="0" w:space="0" w:color="auto"/>
      </w:divBdr>
    </w:div>
    <w:div w:id="17557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iniqueGriffith/Project-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napsche@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pet.herokuapp.com/" TargetMode="External"/><Relationship Id="rId4" Type="http://schemas.openxmlformats.org/officeDocument/2006/relationships/webSettings" Target="webSettings.xml"/><Relationship Id="rId9" Type="http://schemas.openxmlformats.org/officeDocument/2006/relationships/hyperlink" Target="https://github.com/napsche/Project2"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rteekpulapaka/Library/Containers/com.microsoft.Word/Data/Library/Application%20Support/Microsoft/Office/16.0/DTS/en-US%7b88A75ADC-78BB-0E4D-ACC0-70B79EFCD18D%7d/%7b7E262305-3B28-6C4F-B2D3-2E514800C33F%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4E5C6D17D318418199D1AD2A12759B"/>
        <w:category>
          <w:name w:val="General"/>
          <w:gallery w:val="placeholder"/>
        </w:category>
        <w:types>
          <w:type w:val="bbPlcHdr"/>
        </w:types>
        <w:behaviors>
          <w:behavior w:val="content"/>
        </w:behaviors>
        <w:guid w:val="{03B1440C-78D9-1C41-BA81-C3B62CC37187}"/>
      </w:docPartPr>
      <w:docPartBody>
        <w:p w:rsidR="00446389" w:rsidRDefault="00EC7750">
          <w:pPr>
            <w:pStyle w:val="A34E5C6D17D318418199D1AD2A12759B"/>
          </w:pPr>
          <w:r>
            <w:t>Experience</w:t>
          </w:r>
        </w:p>
      </w:docPartBody>
    </w:docPart>
    <w:docPart>
      <w:docPartPr>
        <w:name w:val="126DE9C7C156D647970F71789BEBAA63"/>
        <w:category>
          <w:name w:val="General"/>
          <w:gallery w:val="placeholder"/>
        </w:category>
        <w:types>
          <w:type w:val="bbPlcHdr"/>
        </w:types>
        <w:behaviors>
          <w:behavior w:val="content"/>
        </w:behaviors>
        <w:guid w:val="{45D00EE4-39AD-B84A-BF5E-43896070CB10}"/>
      </w:docPartPr>
      <w:docPartBody>
        <w:p w:rsidR="00446389" w:rsidRDefault="004841FC" w:rsidP="004841FC">
          <w:pPr>
            <w:pStyle w:val="126DE9C7C156D647970F71789BEBAA6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FC"/>
    <w:rsid w:val="00090F17"/>
    <w:rsid w:val="00446389"/>
    <w:rsid w:val="004841FC"/>
    <w:rsid w:val="0063165D"/>
    <w:rsid w:val="00795F79"/>
    <w:rsid w:val="00EC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E5C6D17D318418199D1AD2A12759B">
    <w:name w:val="A34E5C6D17D318418199D1AD2A12759B"/>
  </w:style>
  <w:style w:type="paragraph" w:customStyle="1" w:styleId="126DE9C7C156D647970F71789BEBAA63">
    <w:name w:val="126DE9C7C156D647970F71789BEBAA63"/>
    <w:rsid w:val="00484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{7E262305-3B28-6C4F-B2D3-2E514800C33F}tf10002079.dotx</Template>
  <TotalTime>2</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Apsche</cp:lastModifiedBy>
  <cp:revision>3</cp:revision>
  <dcterms:created xsi:type="dcterms:W3CDTF">2020-09-28T15:56:00Z</dcterms:created>
  <dcterms:modified xsi:type="dcterms:W3CDTF">2020-09-28T15:58:00Z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